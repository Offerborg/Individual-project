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32" w:type="dxa"/>
        <w:tblLook w:val="04A0" w:firstRow="1" w:lastRow="0" w:firstColumn="1" w:lastColumn="0" w:noHBand="0" w:noVBand="1"/>
      </w:tblPr>
      <w:tblGrid>
        <w:gridCol w:w="1184"/>
        <w:gridCol w:w="1856"/>
        <w:gridCol w:w="1676"/>
        <w:gridCol w:w="1804"/>
        <w:gridCol w:w="1804"/>
        <w:gridCol w:w="1408"/>
      </w:tblGrid>
      <w:tr w:rsidR="009953E2" w:rsidTr="00F46A81">
        <w:trPr>
          <w:trHeight w:val="1112"/>
        </w:trPr>
        <w:tc>
          <w:tcPr>
            <w:tcW w:w="1184" w:type="dxa"/>
          </w:tcPr>
          <w:p w:rsidR="00072D22" w:rsidRDefault="00072D22">
            <w:r>
              <w:t>№</w:t>
            </w:r>
          </w:p>
        </w:tc>
        <w:tc>
          <w:tcPr>
            <w:tcW w:w="1856" w:type="dxa"/>
          </w:tcPr>
          <w:p w:rsidR="00072D22" w:rsidRDefault="00072D22">
            <w:r>
              <w:t>Пункт функциональных требований</w:t>
            </w:r>
          </w:p>
        </w:tc>
        <w:tc>
          <w:tcPr>
            <w:tcW w:w="1676" w:type="dxa"/>
          </w:tcPr>
          <w:p w:rsidR="00072D22" w:rsidRDefault="00072D22">
            <w:r>
              <w:t>Входные данный</w:t>
            </w:r>
          </w:p>
        </w:tc>
        <w:tc>
          <w:tcPr>
            <w:tcW w:w="1804" w:type="dxa"/>
          </w:tcPr>
          <w:p w:rsidR="00072D22" w:rsidRDefault="00072D22">
            <w:r>
              <w:t>Ожидаемый результат</w:t>
            </w:r>
          </w:p>
        </w:tc>
        <w:tc>
          <w:tcPr>
            <w:tcW w:w="1804" w:type="dxa"/>
          </w:tcPr>
          <w:p w:rsidR="00072D22" w:rsidRDefault="00072D22">
            <w:r>
              <w:t>Полученные данные</w:t>
            </w:r>
          </w:p>
        </w:tc>
        <w:tc>
          <w:tcPr>
            <w:tcW w:w="1408" w:type="dxa"/>
          </w:tcPr>
          <w:p w:rsidR="00072D22" w:rsidRDefault="00072D22">
            <w:r>
              <w:t>Вывод</w:t>
            </w:r>
          </w:p>
        </w:tc>
      </w:tr>
      <w:tr w:rsidR="009953E2" w:rsidTr="00F46A81">
        <w:trPr>
          <w:trHeight w:val="1427"/>
        </w:trPr>
        <w:tc>
          <w:tcPr>
            <w:tcW w:w="1184" w:type="dxa"/>
          </w:tcPr>
          <w:p w:rsidR="00072D22" w:rsidRDefault="00072D22">
            <w:r>
              <w:t>1</w:t>
            </w:r>
          </w:p>
        </w:tc>
        <w:tc>
          <w:tcPr>
            <w:tcW w:w="1856" w:type="dxa"/>
          </w:tcPr>
          <w:p w:rsidR="00072D22" w:rsidRDefault="009953E2" w:rsidP="00072D22">
            <w:r>
              <w:t>Режим работы</w:t>
            </w:r>
          </w:p>
        </w:tc>
        <w:tc>
          <w:tcPr>
            <w:tcW w:w="1676" w:type="dxa"/>
          </w:tcPr>
          <w:p w:rsidR="00072D22" w:rsidRDefault="009953E2">
            <w:r>
              <w:t>Выбор режима шифрования и дешифрования</w:t>
            </w:r>
          </w:p>
        </w:tc>
        <w:tc>
          <w:tcPr>
            <w:tcW w:w="1804" w:type="dxa"/>
          </w:tcPr>
          <w:p w:rsidR="00072D22" w:rsidRDefault="00F46A81">
            <w:r>
              <w:t>Программа переключается в выбранный режим работы</w:t>
            </w:r>
          </w:p>
        </w:tc>
        <w:tc>
          <w:tcPr>
            <w:tcW w:w="1804" w:type="dxa"/>
          </w:tcPr>
          <w:p w:rsidR="00072D22" w:rsidRDefault="00F46A81">
            <w:r>
              <w:t>Программа переключается в выбранный режим работы</w:t>
            </w:r>
          </w:p>
        </w:tc>
        <w:tc>
          <w:tcPr>
            <w:tcW w:w="1408" w:type="dxa"/>
          </w:tcPr>
          <w:p w:rsidR="00072D22" w:rsidRDefault="00F46A81">
            <w:r>
              <w:t>Тест пройден</w:t>
            </w:r>
          </w:p>
        </w:tc>
      </w:tr>
      <w:tr w:rsidR="009953E2" w:rsidTr="00F46A81">
        <w:trPr>
          <w:trHeight w:val="1741"/>
        </w:trPr>
        <w:tc>
          <w:tcPr>
            <w:tcW w:w="1184" w:type="dxa"/>
          </w:tcPr>
          <w:p w:rsidR="00072D22" w:rsidRDefault="00F46A81">
            <w:r>
              <w:t>2</w:t>
            </w:r>
          </w:p>
        </w:tc>
        <w:tc>
          <w:tcPr>
            <w:tcW w:w="1856" w:type="dxa"/>
          </w:tcPr>
          <w:p w:rsidR="00072D22" w:rsidRDefault="00F46A81">
            <w:r>
              <w:t>Ввод информации</w:t>
            </w:r>
          </w:p>
        </w:tc>
        <w:tc>
          <w:tcPr>
            <w:tcW w:w="1676" w:type="dxa"/>
          </w:tcPr>
          <w:p w:rsidR="00072D22" w:rsidRDefault="00F46A81">
            <w:r>
              <w:t xml:space="preserve">Выбор источника информации – клавиатура </w:t>
            </w:r>
            <w:r w:rsidR="00B83B0A">
              <w:t>или из файла</w:t>
            </w:r>
          </w:p>
        </w:tc>
        <w:tc>
          <w:tcPr>
            <w:tcW w:w="1804" w:type="dxa"/>
          </w:tcPr>
          <w:p w:rsidR="00072D22" w:rsidRPr="00B83B0A" w:rsidRDefault="00F46A81">
            <w:r>
              <w:t xml:space="preserve">Программа запрашивает ввод текста или </w:t>
            </w:r>
            <w:r w:rsidR="00B83B0A">
              <w:t>из файла</w:t>
            </w:r>
          </w:p>
        </w:tc>
        <w:tc>
          <w:tcPr>
            <w:tcW w:w="1804" w:type="dxa"/>
          </w:tcPr>
          <w:p w:rsidR="00072D22" w:rsidRDefault="00F46A81">
            <w:r>
              <w:t xml:space="preserve">Программа запрашивает ввод текста или </w:t>
            </w:r>
            <w:r w:rsidR="00B83B0A">
              <w:t>название файла</w:t>
            </w:r>
          </w:p>
        </w:tc>
        <w:tc>
          <w:tcPr>
            <w:tcW w:w="1408" w:type="dxa"/>
          </w:tcPr>
          <w:p w:rsidR="00072D22" w:rsidRPr="00F46A81" w:rsidRDefault="00F46A81">
            <w:r>
              <w:t>Тест пройден</w:t>
            </w:r>
          </w:p>
        </w:tc>
      </w:tr>
      <w:tr w:rsidR="009953E2" w:rsidTr="00F46A81">
        <w:trPr>
          <w:trHeight w:val="2057"/>
        </w:trPr>
        <w:tc>
          <w:tcPr>
            <w:tcW w:w="1184" w:type="dxa"/>
          </w:tcPr>
          <w:p w:rsidR="00072D22" w:rsidRDefault="00F46A81">
            <w:r>
              <w:t>3</w:t>
            </w:r>
          </w:p>
        </w:tc>
        <w:tc>
          <w:tcPr>
            <w:tcW w:w="1856" w:type="dxa"/>
          </w:tcPr>
          <w:p w:rsidR="00072D22" w:rsidRDefault="00F46A81">
            <w:r>
              <w:t xml:space="preserve">Вывод информации </w:t>
            </w:r>
          </w:p>
        </w:tc>
        <w:tc>
          <w:tcPr>
            <w:tcW w:w="1676" w:type="dxa"/>
          </w:tcPr>
          <w:p w:rsidR="00072D22" w:rsidRDefault="00F46A81">
            <w:r>
              <w:t>Ввод корректного ключа шифрования (число от 1 до 25)</w:t>
            </w:r>
          </w:p>
        </w:tc>
        <w:tc>
          <w:tcPr>
            <w:tcW w:w="1804" w:type="dxa"/>
          </w:tcPr>
          <w:p w:rsidR="00072D22" w:rsidRDefault="00F46A81">
            <w:r>
              <w:t>Программа сохраняет введенный ключ шифрования</w:t>
            </w:r>
          </w:p>
        </w:tc>
        <w:tc>
          <w:tcPr>
            <w:tcW w:w="1804" w:type="dxa"/>
          </w:tcPr>
          <w:p w:rsidR="00072D22" w:rsidRDefault="00F46A81">
            <w:r>
              <w:t>Программа сохраняет введенный ключ шифрования</w:t>
            </w:r>
          </w:p>
        </w:tc>
        <w:tc>
          <w:tcPr>
            <w:tcW w:w="1408" w:type="dxa"/>
          </w:tcPr>
          <w:p w:rsidR="00072D22" w:rsidRDefault="00F46A81">
            <w:r>
              <w:t>Тест пройден</w:t>
            </w:r>
          </w:p>
        </w:tc>
      </w:tr>
      <w:tr w:rsidR="009953E2" w:rsidTr="00F46A81">
        <w:trPr>
          <w:trHeight w:val="1427"/>
        </w:trPr>
        <w:tc>
          <w:tcPr>
            <w:tcW w:w="1184" w:type="dxa"/>
          </w:tcPr>
          <w:p w:rsidR="00072D22" w:rsidRDefault="00F46A81">
            <w:r>
              <w:t>4</w:t>
            </w:r>
          </w:p>
        </w:tc>
        <w:tc>
          <w:tcPr>
            <w:tcW w:w="1856" w:type="dxa"/>
          </w:tcPr>
          <w:p w:rsidR="00072D22" w:rsidRDefault="00F46A81">
            <w:r>
              <w:t>Шифрование</w:t>
            </w:r>
          </w:p>
        </w:tc>
        <w:tc>
          <w:tcPr>
            <w:tcW w:w="1676" w:type="dxa"/>
          </w:tcPr>
          <w:p w:rsidR="00072D22" w:rsidRDefault="00F46A81">
            <w:r>
              <w:t>Текст и ключ шифрования</w:t>
            </w:r>
          </w:p>
        </w:tc>
        <w:tc>
          <w:tcPr>
            <w:tcW w:w="1804" w:type="dxa"/>
          </w:tcPr>
          <w:p w:rsidR="00072D22" w:rsidRDefault="00F46A81">
            <w:r>
              <w:t>Программа возвращает зашифрованный текст</w:t>
            </w:r>
          </w:p>
        </w:tc>
        <w:tc>
          <w:tcPr>
            <w:tcW w:w="1804" w:type="dxa"/>
          </w:tcPr>
          <w:p w:rsidR="00072D22" w:rsidRDefault="00F46A81">
            <w:r>
              <w:t>Программа возвращает зашифрованный текст</w:t>
            </w:r>
          </w:p>
        </w:tc>
        <w:tc>
          <w:tcPr>
            <w:tcW w:w="1408" w:type="dxa"/>
          </w:tcPr>
          <w:p w:rsidR="00072D22" w:rsidRDefault="00F46A81">
            <w:r>
              <w:t>Тест пройден</w:t>
            </w:r>
          </w:p>
        </w:tc>
      </w:tr>
      <w:tr w:rsidR="00F46A81" w:rsidTr="00F46A81">
        <w:trPr>
          <w:trHeight w:val="1427"/>
        </w:trPr>
        <w:tc>
          <w:tcPr>
            <w:tcW w:w="1184" w:type="dxa"/>
          </w:tcPr>
          <w:p w:rsidR="00F46A81" w:rsidRDefault="00F46A81" w:rsidP="00F46A81">
            <w:r>
              <w:t>5</w:t>
            </w:r>
          </w:p>
        </w:tc>
        <w:tc>
          <w:tcPr>
            <w:tcW w:w="1856" w:type="dxa"/>
          </w:tcPr>
          <w:p w:rsidR="00F46A81" w:rsidRDefault="00F46A81" w:rsidP="00F46A81">
            <w:r>
              <w:t>Дешифрование</w:t>
            </w:r>
          </w:p>
        </w:tc>
        <w:tc>
          <w:tcPr>
            <w:tcW w:w="1676" w:type="dxa"/>
          </w:tcPr>
          <w:p w:rsidR="00F46A81" w:rsidRDefault="00F46A81" w:rsidP="00F46A81">
            <w:r>
              <w:t>Текст и ключ шифрования</w:t>
            </w:r>
          </w:p>
        </w:tc>
        <w:tc>
          <w:tcPr>
            <w:tcW w:w="1804" w:type="dxa"/>
          </w:tcPr>
          <w:p w:rsidR="00F46A81" w:rsidRDefault="00F46A81" w:rsidP="00F46A81">
            <w:r>
              <w:t>Программа возвращает зашифрованный текст</w:t>
            </w:r>
          </w:p>
        </w:tc>
        <w:tc>
          <w:tcPr>
            <w:tcW w:w="1804" w:type="dxa"/>
          </w:tcPr>
          <w:p w:rsidR="00F46A81" w:rsidRDefault="00F46A81" w:rsidP="00F46A81">
            <w:r>
              <w:t>Программа возвращает зашифрованный текст</w:t>
            </w:r>
          </w:p>
        </w:tc>
        <w:tc>
          <w:tcPr>
            <w:tcW w:w="1408" w:type="dxa"/>
          </w:tcPr>
          <w:p w:rsidR="00F46A81" w:rsidRDefault="00F46A81" w:rsidP="00F46A81">
            <w:r>
              <w:t>Тест пройден</w:t>
            </w:r>
          </w:p>
        </w:tc>
      </w:tr>
      <w:tr w:rsidR="00F46A81" w:rsidTr="00F46A81">
        <w:trPr>
          <w:trHeight w:val="2057"/>
        </w:trPr>
        <w:tc>
          <w:tcPr>
            <w:tcW w:w="1184" w:type="dxa"/>
          </w:tcPr>
          <w:p w:rsidR="00F46A81" w:rsidRDefault="00F46A81" w:rsidP="00F46A81">
            <w:r>
              <w:t xml:space="preserve">6 </w:t>
            </w:r>
          </w:p>
        </w:tc>
        <w:tc>
          <w:tcPr>
            <w:tcW w:w="1856" w:type="dxa"/>
          </w:tcPr>
          <w:p w:rsidR="00F46A81" w:rsidRDefault="00F46A81" w:rsidP="00F46A81">
            <w:r>
              <w:t>Обработка ошибок</w:t>
            </w:r>
          </w:p>
        </w:tc>
        <w:tc>
          <w:tcPr>
            <w:tcW w:w="1676" w:type="dxa"/>
          </w:tcPr>
          <w:p w:rsidR="00F46A81" w:rsidRPr="00F46A81" w:rsidRDefault="00F46A81" w:rsidP="00F46A81">
            <w:r>
              <w:t xml:space="preserve">Некорректный ключ шифрования </w:t>
            </w:r>
          </w:p>
        </w:tc>
        <w:tc>
          <w:tcPr>
            <w:tcW w:w="1804" w:type="dxa"/>
          </w:tcPr>
          <w:p w:rsidR="00F46A81" w:rsidRPr="00F46A81" w:rsidRDefault="00F46A81" w:rsidP="00F46A81">
            <w:r>
              <w:t xml:space="preserve">Программа вывод сообщение об ошибке </w:t>
            </w:r>
            <w:r w:rsidRPr="00F46A81">
              <w:t>“</w:t>
            </w:r>
            <w:r>
              <w:t>Неверный ключ шифрования! Попробуйте ещё раз</w:t>
            </w:r>
            <w:r w:rsidRPr="00F46A81">
              <w:t>”</w:t>
            </w:r>
          </w:p>
        </w:tc>
        <w:tc>
          <w:tcPr>
            <w:tcW w:w="1804" w:type="dxa"/>
          </w:tcPr>
          <w:p w:rsidR="00F46A81" w:rsidRDefault="00F46A81" w:rsidP="00F46A81">
            <w:r>
              <w:t xml:space="preserve">Программа вывод сообщение об ошибке </w:t>
            </w:r>
            <w:r w:rsidRPr="00F46A81">
              <w:t>“</w:t>
            </w:r>
            <w:r>
              <w:t>Неверный ключ шифрования! Попробуйте ещё раз</w:t>
            </w:r>
            <w:r w:rsidRPr="00F46A81">
              <w:t>”</w:t>
            </w:r>
          </w:p>
        </w:tc>
        <w:tc>
          <w:tcPr>
            <w:tcW w:w="1408" w:type="dxa"/>
          </w:tcPr>
          <w:p w:rsidR="00F46A81" w:rsidRDefault="00F46A81" w:rsidP="00F46A81">
            <w:r>
              <w:t>Тест пройден</w:t>
            </w:r>
          </w:p>
        </w:tc>
      </w:tr>
      <w:tr w:rsidR="00F46A81" w:rsidTr="00F46A81">
        <w:trPr>
          <w:trHeight w:val="2057"/>
        </w:trPr>
        <w:tc>
          <w:tcPr>
            <w:tcW w:w="1184" w:type="dxa"/>
          </w:tcPr>
          <w:p w:rsidR="00F46A81" w:rsidRDefault="00F46A81" w:rsidP="00F46A81"/>
        </w:tc>
        <w:tc>
          <w:tcPr>
            <w:tcW w:w="1856" w:type="dxa"/>
          </w:tcPr>
          <w:p w:rsidR="00F46A81" w:rsidRDefault="00F46A81" w:rsidP="00F46A81">
            <w:r>
              <w:t>Обра</w:t>
            </w:r>
            <w:r w:rsidR="00B83B0A">
              <w:t>ботка ошибок</w:t>
            </w:r>
          </w:p>
        </w:tc>
        <w:tc>
          <w:tcPr>
            <w:tcW w:w="1676" w:type="dxa"/>
          </w:tcPr>
          <w:p w:rsidR="00F46A81" w:rsidRDefault="00B83B0A" w:rsidP="00F46A81">
            <w:r>
              <w:t>Некорректное название файла</w:t>
            </w:r>
          </w:p>
        </w:tc>
        <w:tc>
          <w:tcPr>
            <w:tcW w:w="1804" w:type="dxa"/>
          </w:tcPr>
          <w:p w:rsidR="00F46A81" w:rsidRPr="00B83B0A" w:rsidRDefault="00B83B0A" w:rsidP="00F46A81">
            <w:r>
              <w:t xml:space="preserve">Программа выводит сообщение об ошибке </w:t>
            </w:r>
            <w:r w:rsidRPr="00B83B0A">
              <w:t>“</w:t>
            </w:r>
            <w:r>
              <w:t>Неверное название файла! попробуйте ещё раз</w:t>
            </w:r>
            <w:r w:rsidRPr="00B83B0A">
              <w:t>”</w:t>
            </w:r>
          </w:p>
        </w:tc>
        <w:tc>
          <w:tcPr>
            <w:tcW w:w="1804" w:type="dxa"/>
          </w:tcPr>
          <w:p w:rsidR="00F46A81" w:rsidRPr="00B83B0A" w:rsidRDefault="00B83B0A" w:rsidP="00F46A81">
            <w:r>
              <w:t xml:space="preserve">Консоль выдает ошибку </w:t>
            </w:r>
          </w:p>
        </w:tc>
        <w:tc>
          <w:tcPr>
            <w:tcW w:w="1408" w:type="dxa"/>
          </w:tcPr>
          <w:p w:rsidR="00F46A81" w:rsidRDefault="00B83B0A" w:rsidP="00F46A81">
            <w:r>
              <w:t xml:space="preserve">Тест не пройден </w:t>
            </w:r>
          </w:p>
        </w:tc>
      </w:tr>
      <w:tr w:rsidR="00B83B0A" w:rsidTr="00F46A81">
        <w:trPr>
          <w:trHeight w:val="2057"/>
        </w:trPr>
        <w:tc>
          <w:tcPr>
            <w:tcW w:w="1184" w:type="dxa"/>
          </w:tcPr>
          <w:p w:rsidR="00B83B0A" w:rsidRDefault="00B83B0A" w:rsidP="00F46A81">
            <w:r>
              <w:lastRenderedPageBreak/>
              <w:t>7</w:t>
            </w:r>
          </w:p>
        </w:tc>
        <w:tc>
          <w:tcPr>
            <w:tcW w:w="1856" w:type="dxa"/>
          </w:tcPr>
          <w:p w:rsidR="00B83B0A" w:rsidRDefault="00B83B0A" w:rsidP="00F46A81">
            <w:r>
              <w:t>Взаимодействие с интерфейсом</w:t>
            </w:r>
          </w:p>
        </w:tc>
        <w:tc>
          <w:tcPr>
            <w:tcW w:w="1676" w:type="dxa"/>
          </w:tcPr>
          <w:p w:rsidR="00B83B0A" w:rsidRDefault="00B83B0A" w:rsidP="00F46A81">
            <w:r>
              <w:t>Интерфейс интуитивно понятен и удобен</w:t>
            </w:r>
          </w:p>
        </w:tc>
        <w:tc>
          <w:tcPr>
            <w:tcW w:w="1804" w:type="dxa"/>
          </w:tcPr>
          <w:p w:rsidR="00B83B0A" w:rsidRDefault="00B83B0A" w:rsidP="00F46A81">
            <w:r>
              <w:t>Интерфейс интуитивно понятен и удобен</w:t>
            </w:r>
          </w:p>
        </w:tc>
        <w:tc>
          <w:tcPr>
            <w:tcW w:w="1804" w:type="dxa"/>
          </w:tcPr>
          <w:p w:rsidR="00B83B0A" w:rsidRDefault="00B83B0A" w:rsidP="00F46A81">
            <w:r>
              <w:t>Интерфейс интуитивно понятен и удобен</w:t>
            </w:r>
          </w:p>
        </w:tc>
        <w:tc>
          <w:tcPr>
            <w:tcW w:w="1408" w:type="dxa"/>
          </w:tcPr>
          <w:p w:rsidR="00B83B0A" w:rsidRDefault="00B83B0A" w:rsidP="00F46A81">
            <w:r>
              <w:t>Тест пройден</w:t>
            </w:r>
          </w:p>
        </w:tc>
      </w:tr>
    </w:tbl>
    <w:p w:rsidR="00FD5235" w:rsidRPr="00FD5235" w:rsidRDefault="00FD5235"/>
    <w:sectPr w:rsidR="00FD5235" w:rsidRPr="00FD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22"/>
    <w:rsid w:val="00072D22"/>
    <w:rsid w:val="009953E2"/>
    <w:rsid w:val="00B83B0A"/>
    <w:rsid w:val="00F46A81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5A0E"/>
  <w15:chartTrackingRefBased/>
  <w15:docId w15:val="{A5016D6B-2088-480D-9CF0-705B07F5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il\Desktop\&#1048;&#1085;&#1092;&#1086;&#1088;&#1084;&#1072;&#1090;&#1080;&#1082;&#1072;\&#1064;&#1072;&#1073;&#1083;&#1086;&#1085;%20&#1076;&#1086;&#1082;&#1091;&#1084;&#1077;&#1085;&#1090;&#1086;&#1074;%20&#1041;&#1043;&#1058;&#105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БГТУ</Template>
  <TotalTime>40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Васильев</dc:creator>
  <cp:keywords/>
  <dc:description/>
  <cp:lastModifiedBy>Артём Васильев</cp:lastModifiedBy>
  <cp:revision>1</cp:revision>
  <dcterms:created xsi:type="dcterms:W3CDTF">2023-03-03T19:11:00Z</dcterms:created>
  <dcterms:modified xsi:type="dcterms:W3CDTF">2023-03-03T19:53:00Z</dcterms:modified>
</cp:coreProperties>
</file>